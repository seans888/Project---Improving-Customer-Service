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283EA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89E9F0" wp14:editId="06E065B2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9B9F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1D3E0705" w14:textId="77777777" w:rsidR="00AC1680" w:rsidRDefault="00E759A2" w:rsidP="00AC1680">
      <w:pPr>
        <w:spacing w:before="120" w:after="120"/>
        <w:jc w:val="center"/>
      </w:pPr>
      <w:r>
        <w:pict w14:anchorId="69AA1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6F9FFFA3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A773D1">
        <w:rPr>
          <w:rFonts w:cs="Arial"/>
          <w:sz w:val="22"/>
          <w:szCs w:val="22"/>
        </w:rPr>
        <w:t xml:space="preserve"> Improving Customer Service</w:t>
      </w:r>
    </w:p>
    <w:p w14:paraId="681F1297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773D1">
        <w:rPr>
          <w:rFonts w:cs="Arial"/>
          <w:sz w:val="22"/>
          <w:szCs w:val="22"/>
        </w:rPr>
        <w:t xml:space="preserve"> School of Computing and Information Technologies</w:t>
      </w:r>
    </w:p>
    <w:p w14:paraId="0B1906CC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A773D1">
        <w:rPr>
          <w:rFonts w:cs="Arial"/>
          <w:sz w:val="22"/>
          <w:szCs w:val="22"/>
        </w:rPr>
        <w:t xml:space="preserve"> System Software</w:t>
      </w:r>
    </w:p>
    <w:p w14:paraId="5A266EB7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14:paraId="0F723B93" w14:textId="77777777" w:rsidR="00AC1680" w:rsidRDefault="00E759A2" w:rsidP="00AC1680">
      <w:pPr>
        <w:spacing w:before="240" w:after="240"/>
        <w:jc w:val="center"/>
      </w:pPr>
      <w:r>
        <w:pict w14:anchorId="3D773735">
          <v:shape id="_x0000_i1026" type="#_x0000_t75" style="width:6in;height:7.2pt" o:hrpct="0" o:hralign="center" o:hr="t">
            <v:imagedata r:id="rId8" o:title="BD10290_"/>
          </v:shape>
        </w:pict>
      </w:r>
    </w:p>
    <w:p w14:paraId="2C6428C1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53D421F4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97C505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123572C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14:paraId="3B4FACE7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0C2767DC" w14:textId="77777777" w:rsidR="003557E7" w:rsidRPr="003557E7" w:rsidRDefault="00A773D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Brugada, Jesus Jr.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5EC80AB5" w14:textId="77777777" w:rsidR="003557E7" w:rsidRPr="003557E7" w:rsidRDefault="00A773D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commentRangeStart w:id="0"/>
            <w:r>
              <w:rPr>
                <w:rFonts w:cs="Arial"/>
                <w:sz w:val="20"/>
              </w:rPr>
              <w:t>Project</w:t>
            </w:r>
            <w:commentRangeEnd w:id="0"/>
            <w:r>
              <w:rPr>
                <w:rStyle w:val="CommentReference"/>
                <w:spacing w:val="0"/>
              </w:rPr>
              <w:commentReference w:id="0"/>
            </w:r>
            <w:r>
              <w:rPr>
                <w:rFonts w:cs="Arial"/>
                <w:sz w:val="20"/>
              </w:rPr>
              <w:t xml:space="preserve"> Manager</w:t>
            </w:r>
          </w:p>
        </w:tc>
      </w:tr>
      <w:tr w:rsidR="003557E7" w:rsidRPr="003557E7" w14:paraId="086E6469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7AA8EA03" w14:textId="77777777" w:rsidR="003557E7" w:rsidRPr="003557E7" w:rsidRDefault="00A773D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Oribiana, Denzel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3D267BF6" w14:textId="77777777" w:rsidR="003557E7" w:rsidRPr="003557E7" w:rsidRDefault="00A773D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  <w:tr w:rsidR="003557E7" w:rsidRPr="003557E7" w14:paraId="2AB61DC5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0E0ED408" w14:textId="77777777" w:rsidR="003557E7" w:rsidRPr="003557E7" w:rsidRDefault="00A773D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Serrano, Manuel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69E9001C" w14:textId="77777777" w:rsidR="003557E7" w:rsidRPr="003557E7" w:rsidRDefault="00A773D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Designer</w:t>
            </w:r>
          </w:p>
        </w:tc>
      </w:tr>
    </w:tbl>
    <w:p w14:paraId="27A0E21D" w14:textId="77777777" w:rsidR="004C4A05" w:rsidRPr="004656E5" w:rsidRDefault="004C4A05"/>
    <w:p w14:paraId="620F3A51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02972D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7D3D0FB6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2A90B49A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14:paraId="0C6D389D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55218925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 w14:paraId="6A82F02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14:paraId="7CB69865" w14:textId="77777777"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040146D2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40068E87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56969946" w14:textId="77777777"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14:paraId="6C45FA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3C445E04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14:paraId="25D7825E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57B10B7E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3E12B538" w14:textId="77777777"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6EBEF404" w14:textId="77777777"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2EA43304" w14:textId="77777777"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 w14:paraId="17213AA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539A212D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14:paraId="5AF79CFA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14:paraId="684E16A8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14:paraId="16C82431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70D2E942" w14:textId="77777777" w:rsidR="007845AF" w:rsidRPr="00BE141E" w:rsidRDefault="007845AF" w:rsidP="007845AF"/>
    <w:p w14:paraId="664B80B6" w14:textId="77777777" w:rsidR="007845AF" w:rsidRDefault="007845AF" w:rsidP="007845AF"/>
    <w:p w14:paraId="7995AA25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7DAD3A16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799A4684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2E901EC7" w14:textId="77777777" w:rsidR="00080D2B" w:rsidRDefault="00E759A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69F996A0" w14:textId="77777777" w:rsidR="00080D2B" w:rsidRDefault="00E759A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27146C44" w14:textId="77777777" w:rsidR="00080D2B" w:rsidRDefault="00E759A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558A3502" w14:textId="77777777" w:rsidR="00080D2B" w:rsidRDefault="00E759A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3220726E" w14:textId="77777777" w:rsidR="00080D2B" w:rsidRDefault="00E759A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21D2C499" w14:textId="77777777" w:rsidR="00080D2B" w:rsidRDefault="00E759A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2DCCE4DE" w14:textId="77777777" w:rsidR="00080D2B" w:rsidRDefault="00E759A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2874F6D6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2A2E2F95" w14:textId="77777777"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14:paraId="48E437AD" w14:textId="77777777"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14:paraId="7638CBCD" w14:textId="77777777" w:rsidR="00461730" w:rsidRPr="00461730" w:rsidRDefault="00461730" w:rsidP="004A7483">
      <w:pPr>
        <w:rPr>
          <w:rFonts w:cs="Arial"/>
        </w:rPr>
      </w:pPr>
    </w:p>
    <w:p w14:paraId="7BEF5D26" w14:textId="77777777"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14:paraId="28D56761" w14:textId="77777777" w:rsidR="003A1956" w:rsidRDefault="00A773D1" w:rsidP="003A1956">
      <w:pPr>
        <w:spacing w:before="240" w:after="240"/>
        <w:jc w:val="center"/>
      </w:pPr>
      <w:r>
        <w:pict w14:anchorId="218DB589">
          <v:shape id="_x0000_i1027" type="#_x0000_t75" style="width:6in;height:7.2pt" o:hrpct="0" o:hralign="center" o:hr="t">
            <v:imagedata r:id="rId8" o:title="BD10290_"/>
          </v:shape>
        </w:pict>
      </w:r>
    </w:p>
    <w:p w14:paraId="1DEBAF5C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14:paraId="75B31BF5" w14:textId="77777777"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14:paraId="73448767" w14:textId="77777777"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14:paraId="270B6EEF" w14:textId="77777777"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bookmarkStart w:id="25" w:name="Text4"/>
    <w:p w14:paraId="7CAB8BAE" w14:textId="77777777"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5"/>
    <w:p w14:paraId="5C1A8FA4" w14:textId="77777777"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6"/>
    <w:p w14:paraId="0205631E" w14:textId="77777777"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7"/>
    </w:p>
    <w:bookmarkStart w:id="28" w:name="Text7"/>
    <w:p w14:paraId="23B835E4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8"/>
    <w:p w14:paraId="6CF823F3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9"/>
    <w:p w14:paraId="068813FF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bookmarkStart w:id="31" w:name="Text10"/>
    <w:p w14:paraId="2D73D4B6" w14:textId="77777777"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1"/>
    </w:p>
    <w:p w14:paraId="4FB41100" w14:textId="77777777" w:rsidR="007B0604" w:rsidRDefault="007407E0" w:rsidP="003A1956">
      <w:pPr>
        <w:pStyle w:val="Heading2"/>
        <w:spacing w:before="480" w:after="240"/>
      </w:pPr>
      <w:bookmarkStart w:id="32" w:name="_Toc77392560"/>
      <w:r>
        <w:t>Project Status Report Template</w:t>
      </w:r>
      <w:bookmarkEnd w:id="3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0A0502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9FD0065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6E7AC7C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7D4D1415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1108645D" w14:textId="77777777" w:rsidR="009435EB" w:rsidRDefault="00A773D1" w:rsidP="009435EB">
            <w:pPr>
              <w:spacing w:before="40" w:after="40"/>
            </w:pPr>
            <w:r>
              <w:t>Brugada, Jesus</w:t>
            </w:r>
          </w:p>
          <w:p w14:paraId="09FF0BA5" w14:textId="77777777" w:rsidR="00A773D1" w:rsidRDefault="00A773D1" w:rsidP="009435EB">
            <w:pPr>
              <w:spacing w:before="40" w:after="40"/>
            </w:pPr>
            <w:r>
              <w:t>Oribiana, Denzel</w:t>
            </w:r>
          </w:p>
          <w:p w14:paraId="186E73D6" w14:textId="77777777" w:rsidR="00A773D1" w:rsidRPr="009435EB" w:rsidRDefault="00A773D1" w:rsidP="009435EB">
            <w:pPr>
              <w:spacing w:before="40" w:after="40"/>
            </w:pPr>
            <w:r>
              <w:t>Serrano, Victor Manuel</w:t>
            </w:r>
          </w:p>
        </w:tc>
        <w:tc>
          <w:tcPr>
            <w:tcW w:w="2680" w:type="dxa"/>
            <w:vAlign w:val="top"/>
          </w:tcPr>
          <w:p w14:paraId="605EA9BD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2AA29F10" w14:textId="77777777" w:rsidR="00840033" w:rsidRPr="009435EB" w:rsidRDefault="00A773D1" w:rsidP="009435EB">
            <w:pPr>
              <w:spacing w:before="40" w:after="40"/>
            </w:pPr>
            <w:r>
              <w:t>8/2/16</w:t>
            </w:r>
          </w:p>
        </w:tc>
        <w:tc>
          <w:tcPr>
            <w:tcW w:w="3020" w:type="dxa"/>
            <w:vAlign w:val="top"/>
          </w:tcPr>
          <w:p w14:paraId="3BBCF5C4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5B2D2895" w14:textId="77777777" w:rsidR="00840033" w:rsidRPr="00A951FF" w:rsidRDefault="00A773D1" w:rsidP="00A773D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7/26/16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8/2/16</w:t>
            </w:r>
          </w:p>
        </w:tc>
      </w:tr>
      <w:tr w:rsidR="009435EB" w:rsidRPr="00C13EAB" w14:paraId="091719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774FDDFC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4E03F692" w14:textId="76F0FD25" w:rsidR="009435EB" w:rsidRPr="00C13EAB" w:rsidRDefault="002F192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still pending for approval, but the prototype is now being required</w:t>
            </w:r>
          </w:p>
        </w:tc>
      </w:tr>
      <w:tr w:rsidR="00F36D60" w:rsidRPr="00C13EAB" w14:paraId="4417426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5644BFDB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p w14:paraId="26812939" w14:textId="20B89932" w:rsidR="00F36D60" w:rsidRPr="00C13EAB" w:rsidRDefault="002F192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project is torn between different solutions, but the team decided to stick with its original goal which is to develop a mobile POS that will be carried by waiters. To be followed is the research about those solutions and the prototype of the project itself.</w:t>
            </w:r>
          </w:p>
        </w:tc>
      </w:tr>
      <w:tr w:rsidR="00F36D60" w:rsidRPr="00C13EAB" w14:paraId="37415C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4B5C3DD1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56E3A83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2CBC5C2F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5129481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7BEC1F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2C23078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61F0DEAD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76BA3E31" w14:textId="4EEC41DA" w:rsidR="009435EB" w:rsidRPr="00C13EAB" w:rsidRDefault="002F192A" w:rsidP="009435EB">
                  <w:r>
                    <w:t>Requirements in documentions being compiled</w:t>
                  </w:r>
                </w:p>
              </w:tc>
            </w:tr>
            <w:tr w:rsidR="009435EB" w:rsidRPr="00C13EAB" w14:paraId="7A3565D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09B7CDE" w14:textId="118EAC8E" w:rsidR="009435EB" w:rsidRPr="00C13EAB" w:rsidRDefault="002F192A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Github</w:t>
                  </w:r>
                </w:p>
              </w:tc>
              <w:tc>
                <w:tcPr>
                  <w:tcW w:w="1250" w:type="dxa"/>
                  <w:vAlign w:val="top"/>
                </w:tcPr>
                <w:p w14:paraId="181251AD" w14:textId="20FCA453" w:rsidR="009435EB" w:rsidRDefault="002F192A" w:rsidP="00811B77">
                  <w:pPr>
                    <w:spacing w:before="40" w:after="40"/>
                  </w:pPr>
                  <w:r>
                    <w:t>8/2/16</w:t>
                  </w:r>
                </w:p>
              </w:tc>
              <w:tc>
                <w:tcPr>
                  <w:tcW w:w="1606" w:type="dxa"/>
                  <w:vAlign w:val="top"/>
                </w:tcPr>
                <w:p w14:paraId="11D42B99" w14:textId="10028E08" w:rsidR="009435EB" w:rsidRDefault="002F192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13994694" w14:textId="10C98ABB" w:rsidR="009435EB" w:rsidRPr="00C13EAB" w:rsidRDefault="002F192A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 w14:paraId="17F5313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D91E823" w14:textId="02405A48" w:rsidR="009435EB" w:rsidRPr="00C13EAB" w:rsidRDefault="002F192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Wiki</w:t>
                  </w:r>
                </w:p>
              </w:tc>
              <w:tc>
                <w:tcPr>
                  <w:tcW w:w="1250" w:type="dxa"/>
                  <w:vAlign w:val="top"/>
                </w:tcPr>
                <w:p w14:paraId="11837589" w14:textId="15498CCB" w:rsidR="009435EB" w:rsidRDefault="002F192A" w:rsidP="00CD4105">
                  <w:pPr>
                    <w:spacing w:before="40" w:after="40"/>
                  </w:pPr>
                  <w:r>
                    <w:t>8/2/16</w:t>
                  </w:r>
                </w:p>
              </w:tc>
              <w:tc>
                <w:tcPr>
                  <w:tcW w:w="1606" w:type="dxa"/>
                  <w:vAlign w:val="top"/>
                </w:tcPr>
                <w:p w14:paraId="7B40D51E" w14:textId="60373779" w:rsidR="009435EB" w:rsidRDefault="002F192A" w:rsidP="00CD4105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14:paraId="013CE3A0" w14:textId="4CE6A1F4" w:rsidR="009435EB" w:rsidRPr="00C13EAB" w:rsidRDefault="002F192A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</w:tbl>
          <w:p w14:paraId="6A361144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14:paraId="35C1C9B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617A41ED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482C705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2A400C8C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62E1C77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6206F79E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405641F0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62B1EDFB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6BDEF034" w14:textId="5CD690CC" w:rsidR="009435EB" w:rsidRPr="00C13EAB" w:rsidRDefault="002F192A" w:rsidP="00CD4105">
                  <w:r>
                    <w:t>Prototype</w:t>
                  </w:r>
                </w:p>
              </w:tc>
            </w:tr>
            <w:tr w:rsidR="009435EB" w:rsidRPr="00C13EAB" w14:paraId="34EF4D9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F039005" w14:textId="010647E5" w:rsidR="009435EB" w:rsidRPr="00C13EAB" w:rsidRDefault="002F192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Codes in Github</w:t>
                  </w:r>
                </w:p>
              </w:tc>
              <w:tc>
                <w:tcPr>
                  <w:tcW w:w="1250" w:type="dxa"/>
                  <w:vAlign w:val="top"/>
                </w:tcPr>
                <w:p w14:paraId="26B907DA" w14:textId="01AC7FA1" w:rsidR="009435EB" w:rsidRDefault="002F192A" w:rsidP="00CD4105">
                  <w:pPr>
                    <w:spacing w:before="40" w:after="40"/>
                  </w:pPr>
                  <w:r>
                    <w:t>8/23/16</w:t>
                  </w:r>
                </w:p>
              </w:tc>
              <w:tc>
                <w:tcPr>
                  <w:tcW w:w="1606" w:type="dxa"/>
                  <w:vAlign w:val="top"/>
                </w:tcPr>
                <w:p w14:paraId="236F0F96" w14:textId="55D73F19" w:rsidR="009435EB" w:rsidRDefault="002F192A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14:paraId="76B5BBB7" w14:textId="6D8EA7F4" w:rsidR="009435EB" w:rsidRPr="00C13EAB" w:rsidRDefault="002F192A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 w14:paraId="343E886B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2601F5C7" w14:textId="2C0D1C30" w:rsidR="009435EB" w:rsidRPr="00C13EAB" w:rsidRDefault="002F192A" w:rsidP="00CD4105">
                  <w:r>
                    <w:t>Data Dictionary</w:t>
                  </w:r>
                </w:p>
              </w:tc>
            </w:tr>
            <w:tr w:rsidR="009435EB" w:rsidRPr="00C13EAB" w14:paraId="7DE7255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E044264" w14:textId="6403C504" w:rsidR="009435EB" w:rsidRPr="00C13EAB" w:rsidRDefault="002F192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Wiki Update First Draft</w:t>
                  </w:r>
                </w:p>
              </w:tc>
              <w:tc>
                <w:tcPr>
                  <w:tcW w:w="1250" w:type="dxa"/>
                  <w:vAlign w:val="top"/>
                </w:tcPr>
                <w:p w14:paraId="6473E824" w14:textId="48024365" w:rsidR="009435EB" w:rsidRDefault="002F192A" w:rsidP="00CD4105">
                  <w:pPr>
                    <w:spacing w:before="40" w:after="40"/>
                  </w:pPr>
                  <w:r>
                    <w:t>8/23/16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4D9DA9E8" w14:textId="2C03B012" w:rsidR="009435EB" w:rsidRDefault="002F192A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348C1AA6" w14:textId="7F65AFA1" w:rsidR="009435EB" w:rsidRPr="00C13EAB" w:rsidRDefault="002F192A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</w:tbl>
          <w:p w14:paraId="7ED468B4" w14:textId="77777777" w:rsidR="00811B77" w:rsidRPr="00C13EAB" w:rsidRDefault="00811B77" w:rsidP="00B34BA9"/>
        </w:tc>
      </w:tr>
      <w:tr w:rsidR="00BD77EB" w:rsidRPr="00C13EAB" w14:paraId="4229C3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66327FF" w14:textId="77777777"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14:paraId="068EAFD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3" w:name="Text13"/>
                <w:p w14:paraId="05025149" w14:textId="77777777"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3"/>
                </w:p>
              </w:tc>
              <w:bookmarkStart w:id="34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14:paraId="44F5035C" w14:textId="77777777"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4"/>
                </w:p>
              </w:tc>
            </w:tr>
          </w:tbl>
          <w:p w14:paraId="2AFCDFFD" w14:textId="77777777"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 w14:paraId="7A12FF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14:paraId="5744AAB9" w14:textId="77777777"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14:paraId="20F835D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14:paraId="0056641C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0D4B450A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14:paraId="1BA45353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14:paraId="0A1D4BF9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14:paraId="2D8353CD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14:paraId="6D370310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14:paraId="727D5F9A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14:paraId="4EC996FF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14:paraId="26B29ED0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 w14:paraId="1413B3D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14:paraId="2232A8D4" w14:textId="77777777"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14:paraId="0C83A031" w14:textId="77777777"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14:paraId="30A51CBE" w14:textId="77777777"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14:paraId="494C6D8E" w14:textId="77777777" w:rsidR="00A0099A" w:rsidRPr="00C13EAB" w:rsidRDefault="00A0099A" w:rsidP="002E63DC"/>
              </w:tc>
            </w:tr>
          </w:tbl>
          <w:p w14:paraId="52E6C4A6" w14:textId="77777777"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3850BC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45D075E3" w14:textId="77777777"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 w14:paraId="669833F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69475436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70769825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10B7BF4D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7432AA30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56B7DCA3" w14:textId="77777777"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5" w:name="Text15"/>
            <w:tr w:rsidR="005F7DD6" w:rsidRPr="00C13EAB" w14:paraId="3D75B8B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780DF034" w14:textId="77777777"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5"/>
                </w:p>
                <w:p w14:paraId="49C4EF8E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2326ED62" w14:textId="77777777"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6" w:name="Text16"/>
              <w:tc>
                <w:tcPr>
                  <w:tcW w:w="1080" w:type="dxa"/>
                  <w:vAlign w:val="top"/>
                </w:tcPr>
                <w:p w14:paraId="276D976E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6"/>
                </w:p>
              </w:tc>
              <w:tc>
                <w:tcPr>
                  <w:tcW w:w="1080" w:type="dxa"/>
                  <w:vAlign w:val="top"/>
                </w:tcPr>
                <w:p w14:paraId="32570DBC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50B6B6AB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7" w:name="Text17"/>
              <w:tc>
                <w:tcPr>
                  <w:tcW w:w="2806" w:type="dxa"/>
                  <w:vAlign w:val="top"/>
                </w:tcPr>
                <w:p w14:paraId="0C8AA201" w14:textId="77777777"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7"/>
                </w:p>
              </w:tc>
            </w:tr>
            <w:tr w:rsidR="005F7DD6" w:rsidRPr="00C13EAB" w14:paraId="23239F8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683BE85E" w14:textId="77777777" w:rsidR="005F7DD6" w:rsidRPr="00C13EAB" w:rsidRDefault="005F7DD6" w:rsidP="008F4C3C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5D4E5E93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228F13FB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65FE5135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687E53F7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5168124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20922F0C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28AAB78F" w14:textId="77777777"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74445CB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0C593C0D" w14:textId="77777777"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 w14:paraId="1404E77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566176C5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7416384F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137B1940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74846B1D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170E2096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 w14:paraId="1172C0A8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1B2FC8CC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1336FF6C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3FF18663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2FBD47A0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0B719FCB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8"/>
              <w:tc>
                <w:tcPr>
                  <w:tcW w:w="900" w:type="dxa"/>
                  <w:vAlign w:val="top"/>
                </w:tcPr>
                <w:p w14:paraId="210BD9FB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2806" w:type="dxa"/>
                  <w:vAlign w:val="top"/>
                </w:tcPr>
                <w:p w14:paraId="5EB6449A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 w14:paraId="336D337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7A55B86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459063A5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4F4B8024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E7FBEB2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25C36F6F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14:paraId="5596B4B6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119F9D96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7F5B7FD7" w14:textId="77777777"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 w14:paraId="3B8AF0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14:paraId="7DA6550F" w14:textId="77777777"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 w14:paraId="1536EF5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9" w:name="Text19"/>
                <w:p w14:paraId="711A2CA3" w14:textId="77777777"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9"/>
                </w:p>
                <w:bookmarkStart w:id="40" w:name="Text20"/>
                <w:p w14:paraId="142F63BA" w14:textId="77777777"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0"/>
                </w:p>
                <w:bookmarkStart w:id="41" w:name="Text21"/>
                <w:p w14:paraId="79118972" w14:textId="77777777"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1"/>
                </w:p>
                <w:bookmarkStart w:id="42" w:name="Text22"/>
                <w:p w14:paraId="30D2C111" w14:textId="77777777"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2"/>
                </w:p>
                <w:bookmarkStart w:id="43" w:name="Text23"/>
                <w:p w14:paraId="20457D53" w14:textId="77777777"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3"/>
                </w:p>
                <w:bookmarkStart w:id="44" w:name="Text24"/>
                <w:p w14:paraId="24E58BF5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4"/>
                </w:p>
              </w:tc>
            </w:tr>
          </w:tbl>
          <w:p w14:paraId="77881B44" w14:textId="77777777"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 w14:paraId="5F65D0D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14:paraId="5C4952E4" w14:textId="77777777"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 w14:paraId="3EB13C7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5" w:name="Text25"/>
                <w:p w14:paraId="03FDE7C6" w14:textId="77777777"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14:paraId="3069A182" w14:textId="77777777"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47544F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14:paraId="600AA9EA" w14:textId="77777777"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 w14:paraId="60B620F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6" w:name="Text26"/>
                <w:p w14:paraId="14256AF9" w14:textId="77777777"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6"/>
                </w:p>
                <w:bookmarkStart w:id="47" w:name="Text27"/>
                <w:p w14:paraId="7A859AAF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7"/>
                </w:p>
                <w:bookmarkStart w:id="48" w:name="Text28"/>
                <w:p w14:paraId="728C2FAC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8"/>
                </w:p>
                <w:bookmarkStart w:id="49" w:name="Text29"/>
                <w:p w14:paraId="070DBC52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9"/>
                </w:p>
                <w:bookmarkStart w:id="50" w:name="Text30"/>
                <w:p w14:paraId="34FE3962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0"/>
                </w:p>
                <w:bookmarkStart w:id="51" w:name="Text31"/>
                <w:p w14:paraId="17EC22CB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1"/>
                </w:p>
                <w:bookmarkStart w:id="52" w:name="Text32"/>
                <w:p w14:paraId="58FF9671" w14:textId="77777777"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2"/>
                </w:p>
                <w:p w14:paraId="603B5EF1" w14:textId="77777777" w:rsidR="00D6695C" w:rsidRPr="00D6695C" w:rsidRDefault="00D6695C" w:rsidP="008F4C3C"/>
              </w:tc>
            </w:tr>
          </w:tbl>
          <w:p w14:paraId="461C50CB" w14:textId="77777777"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14:paraId="086CF84A" w14:textId="77777777" w:rsidR="003A1956" w:rsidRDefault="00A773D1" w:rsidP="003A1956">
      <w:pPr>
        <w:spacing w:before="240" w:after="240"/>
        <w:jc w:val="center"/>
      </w:pPr>
      <w:r>
        <w:lastRenderedPageBreak/>
        <w:pict w14:anchorId="547A14F8">
          <v:shape id="_x0000_i1028" type="#_x0000_t75" style="width:6in;height:7.2pt" o:hrpct="0" o:hralign="center" o:hr="t">
            <v:imagedata r:id="rId8" o:title="BD10290_"/>
          </v:shape>
        </w:pict>
      </w:r>
    </w:p>
    <w:p w14:paraId="577DEB0D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3" w:name="_Toc527953323"/>
      <w:bookmarkStart w:id="54" w:name="_Toc67755745"/>
      <w:bookmarkStart w:id="5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6" w:name="_Toc527953324"/>
      <w:bookmarkEnd w:id="53"/>
      <w:r w:rsidR="00E37DB8" w:rsidRPr="00A951FF">
        <w:rPr>
          <w:sz w:val="26"/>
          <w:szCs w:val="26"/>
        </w:rPr>
        <w:t>PPROVALS</w:t>
      </w:r>
      <w:bookmarkEnd w:id="54"/>
      <w:bookmarkEnd w:id="55"/>
    </w:p>
    <w:p w14:paraId="14AF2618" w14:textId="3F641E69" w:rsidR="00160B81" w:rsidRPr="00BA3DC9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BA3DC9">
        <w:rPr>
          <w:u w:val="single"/>
        </w:rPr>
        <w:t>Jesus P. Brugada</w:t>
      </w:r>
    </w:p>
    <w:p w14:paraId="1E552E6D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44E2DEEB" w14:textId="77777777" w:rsidR="008E1BD5" w:rsidRDefault="008E1BD5" w:rsidP="008E1BD5">
      <w:pPr>
        <w:rPr>
          <w:rFonts w:cs="Arial"/>
        </w:rPr>
      </w:pPr>
    </w:p>
    <w:p w14:paraId="4E8EB69C" w14:textId="4CC4D273" w:rsidR="00160B81" w:rsidRPr="00BA3DC9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bookmarkStart w:id="57" w:name="_GoBack"/>
      <w:bookmarkEnd w:id="57"/>
    </w:p>
    <w:p w14:paraId="54006553" w14:textId="77777777" w:rsidR="00160B81" w:rsidRPr="00A773D1" w:rsidRDefault="00963A8A" w:rsidP="00A773D1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2E3BF526" w14:textId="77777777" w:rsidR="003A1956" w:rsidRDefault="00A773D1" w:rsidP="003A1956">
      <w:pPr>
        <w:spacing w:before="240" w:after="240"/>
        <w:jc w:val="center"/>
      </w:pPr>
      <w:r>
        <w:pict w14:anchorId="6A8363E1">
          <v:shape id="_x0000_i1029" type="#_x0000_t75" style="width:6in;height:7.2pt" o:hrpct="0" o:hralign="center" o:hr="t">
            <v:imagedata r:id="rId8" o:title="BD10290_"/>
          </v:shape>
        </w:pict>
      </w:r>
    </w:p>
    <w:p w14:paraId="4D387E08" w14:textId="77777777" w:rsidR="008E1BD5" w:rsidRPr="00E37DB8" w:rsidRDefault="00A17E8B" w:rsidP="00E37DB8">
      <w:r>
        <w:br w:type="page"/>
      </w:r>
    </w:p>
    <w:p w14:paraId="0B47E0D6" w14:textId="77777777"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562"/>
      <w:r w:rsidRPr="00A951FF">
        <w:rPr>
          <w:sz w:val="26"/>
          <w:szCs w:val="26"/>
        </w:rPr>
        <w:lastRenderedPageBreak/>
        <w:t>APPENDICES</w:t>
      </w:r>
      <w:bookmarkEnd w:id="56"/>
      <w:bookmarkEnd w:id="58"/>
      <w:bookmarkEnd w:id="59"/>
    </w:p>
    <w:p w14:paraId="5F8922BE" w14:textId="77777777" w:rsidR="00C27667" w:rsidRDefault="00D7046C" w:rsidP="003A1956">
      <w:pPr>
        <w:pStyle w:val="Heading2"/>
        <w:spacing w:before="480" w:after="240"/>
      </w:pPr>
      <w:bookmarkStart w:id="60" w:name="_Toc67755747"/>
      <w:bookmarkStart w:id="61" w:name="_Toc77392563"/>
      <w:r>
        <w:t>Document Guidelines</w:t>
      </w:r>
      <w:bookmarkEnd w:id="60"/>
      <w:bookmarkEnd w:id="61"/>
    </w:p>
    <w:p w14:paraId="2B06CB49" w14:textId="77777777" w:rsidR="00160B81" w:rsidRPr="003A1956" w:rsidRDefault="00160B81" w:rsidP="00160B81">
      <w:pPr>
        <w:ind w:left="590"/>
        <w:rPr>
          <w:rFonts w:cs="Arial"/>
        </w:rPr>
      </w:pPr>
      <w:bookmarkStart w:id="62" w:name="Omitted"/>
      <w:bookmarkStart w:id="63" w:name="_Project_Charter_Document_Sections_O"/>
      <w:bookmarkStart w:id="64" w:name="_Project_Quality_Plan_Sections_Omitt"/>
      <w:bookmarkStart w:id="65" w:name="_Toc527953329"/>
      <w:bookmarkStart w:id="66" w:name="_Toc67755752"/>
      <w:bookmarkEnd w:id="62"/>
      <w:bookmarkEnd w:id="63"/>
      <w:bookmarkEnd w:id="64"/>
    </w:p>
    <w:p w14:paraId="3EB17773" w14:textId="77777777" w:rsidR="002D5392" w:rsidRDefault="00C27667" w:rsidP="003A1956">
      <w:pPr>
        <w:pStyle w:val="Heading2"/>
        <w:spacing w:before="480" w:after="240"/>
      </w:pPr>
      <w:bookmarkStart w:id="6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5"/>
      <w:bookmarkEnd w:id="66"/>
      <w:bookmarkEnd w:id="67"/>
    </w:p>
    <w:p w14:paraId="39405F01" w14:textId="77777777" w:rsidR="00160B81" w:rsidRPr="003A1956" w:rsidRDefault="00160B81" w:rsidP="00160B81">
      <w:pPr>
        <w:ind w:left="590"/>
        <w:rPr>
          <w:rFonts w:cs="Arial"/>
        </w:rPr>
      </w:pPr>
    </w:p>
    <w:p w14:paraId="7589763D" w14:textId="77777777" w:rsidR="003A1956" w:rsidRDefault="00A773D1" w:rsidP="003A1956">
      <w:pPr>
        <w:spacing w:before="240" w:after="240"/>
        <w:jc w:val="center"/>
      </w:pPr>
      <w:r>
        <w:pict w14:anchorId="4D9B9D42"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udent" w:date="2016-08-02T13:38:00Z" w:initials="s">
    <w:p w14:paraId="4A55DB83" w14:textId="77777777" w:rsidR="00A773D1" w:rsidRDefault="00A773D1">
      <w:pPr>
        <w:pStyle w:val="CommentText"/>
      </w:pPr>
      <w:r>
        <w:rPr>
          <w:rStyle w:val="CommentReference"/>
        </w:rPr>
        <w:annotationRef/>
      </w:r>
      <w:r>
        <w:t>anage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55DB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8ACB0" w14:textId="77777777" w:rsidR="00E759A2" w:rsidRDefault="00E759A2">
      <w:r>
        <w:separator/>
      </w:r>
    </w:p>
  </w:endnote>
  <w:endnote w:type="continuationSeparator" w:id="0">
    <w:p w14:paraId="2B2A872A" w14:textId="77777777" w:rsidR="00E759A2" w:rsidRDefault="00E7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76AFE" w14:textId="13F3195A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BA3DC9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773D1">
      <w:rPr>
        <w:noProof/>
        <w:sz w:val="18"/>
        <w:szCs w:val="18"/>
      </w:rPr>
      <w:t>8/2/2016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F4817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02CD794B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1FB2EB0B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F2111" w14:textId="77777777" w:rsidR="00E759A2" w:rsidRDefault="00E759A2">
      <w:r>
        <w:separator/>
      </w:r>
    </w:p>
  </w:footnote>
  <w:footnote w:type="continuationSeparator" w:id="0">
    <w:p w14:paraId="20710B0D" w14:textId="77777777" w:rsidR="00E759A2" w:rsidRDefault="00E75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510B2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6A5E83C2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192A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73D1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3DC9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59A2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7C015D"/>
  <w15:docId w15:val="{54952939-E0DD-40D2-B661-5B8B8632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7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2</cp:revision>
  <cp:lastPrinted>2004-07-12T06:29:00Z</cp:lastPrinted>
  <dcterms:created xsi:type="dcterms:W3CDTF">2016-08-02T05:57:00Z</dcterms:created>
  <dcterms:modified xsi:type="dcterms:W3CDTF">2016-08-02T05:57:00Z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