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1852F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1852FE">
        <w:rPr>
          <w:rFonts w:cs="Arial"/>
          <w:sz w:val="22"/>
          <w:szCs w:val="22"/>
        </w:rPr>
        <w:t xml:space="preserve"> Improving Customer Service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1852FE">
        <w:rPr>
          <w:rFonts w:cs="Arial"/>
          <w:b/>
          <w:sz w:val="22"/>
          <w:szCs w:val="22"/>
        </w:rPr>
        <w:t xml:space="preserve"> </w:t>
      </w:r>
      <w:r w:rsidR="00C412A2">
        <w:rPr>
          <w:rFonts w:cs="Arial"/>
          <w:sz w:val="22"/>
          <w:szCs w:val="22"/>
        </w:rPr>
        <w:t>School of Computing and Information Technologies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C412A2">
        <w:rPr>
          <w:rFonts w:cs="Arial"/>
          <w:sz w:val="22"/>
          <w:szCs w:val="22"/>
        </w:rPr>
        <w:t>BSCS – Systems Software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C412A2">
        <w:rPr>
          <w:rFonts w:cs="Arial"/>
        </w:rPr>
        <w:t xml:space="preserve"> System</w:t>
      </w:r>
    </w:p>
    <w:p w:rsidR="00AC1680" w:rsidRDefault="00952E27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852F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Jess Brugada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852F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852F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Denzel Oribiana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852F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852F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Victor Serrano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852F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Programmer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Document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52E2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52E2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52E2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52E2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52E2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52E2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52E2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1852F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bookmarkStart w:id="24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p w:rsidR="007B0604" w:rsidRDefault="007407E0" w:rsidP="003A1956">
      <w:pPr>
        <w:pStyle w:val="Heading2"/>
        <w:spacing w:before="480" w:after="240"/>
      </w:pPr>
      <w:bookmarkStart w:id="31" w:name="_Toc77392560"/>
      <w:r>
        <w:t>Project Status Report Template</w:t>
      </w:r>
      <w:bookmarkEnd w:id="3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  <w:r w:rsidR="009B1BC7">
              <w:rPr>
                <w:b w:val="0"/>
              </w:rPr>
              <w:t xml:space="preserve"> </w:t>
            </w:r>
          </w:p>
          <w:p w:rsidR="009435EB" w:rsidRPr="009435EB" w:rsidRDefault="00990A5B" w:rsidP="009435EB">
            <w:pPr>
              <w:spacing w:before="40" w:after="40"/>
            </w:pPr>
            <w:r>
              <w:t>Jesus Brugada Jr.</w:t>
            </w:r>
            <w:bookmarkStart w:id="32" w:name="_GoBack"/>
            <w:bookmarkEnd w:id="32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9B1BC7" w:rsidP="009435EB">
            <w:pPr>
              <w:spacing w:before="40" w:after="40"/>
            </w:pPr>
            <w:r>
              <w:t>07/19/2016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9B1BC7" w:rsidP="009B1BC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07/19/16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07/19/16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3F4F7E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We’re still doing research to gather information and data needed to do sentimental analysis and also for the future study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p w:rsidR="00F36D60" w:rsidRPr="00C13EAB" w:rsidRDefault="003F4F7E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 xml:space="preserve">We completed some UML diagrams that will be presented to our professor in SYSADD-1 and for that we will able to know if </w:t>
            </w:r>
            <w:r w:rsidR="004369C9">
              <w:rPr>
                <w:b w:val="0"/>
                <w:iCs/>
              </w:rPr>
              <w:t>we have to revise and improve our work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004AD4" w:rsidP="009435EB">
                  <w:r>
                    <w:t>UML Diagrams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004AD4" w:rsidRDefault="00004AD4" w:rsidP="00811B77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 w:rsidRPr="00004AD4">
                    <w:rPr>
                      <w:b/>
                    </w:rP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004AD4" w:rsidRDefault="00004AD4" w:rsidP="00811B77">
                  <w:pPr>
                    <w:spacing w:before="40" w:after="40"/>
                    <w:rPr>
                      <w:b/>
                    </w:rPr>
                  </w:pPr>
                  <w:r w:rsidRPr="00004AD4">
                    <w:rPr>
                      <w:b/>
                    </w:rPr>
                    <w:t>07/15/2016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004AD4" w:rsidRDefault="00004AD4" w:rsidP="00811B77">
                  <w:pPr>
                    <w:spacing w:before="40" w:after="40"/>
                    <w:rPr>
                      <w:b/>
                    </w:rPr>
                  </w:pPr>
                  <w:r w:rsidRPr="00004AD4"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004AD4" w:rsidRDefault="00004AD4" w:rsidP="00811B77">
                  <w:pPr>
                    <w:spacing w:before="40" w:after="40"/>
                    <w:rPr>
                      <w:b/>
                    </w:rPr>
                  </w:pPr>
                  <w:r w:rsidRPr="00004AD4">
                    <w:rPr>
                      <w:b/>
                    </w:rP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8E189E" w:rsidRDefault="008E189E" w:rsidP="00CD4105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8E189E" w:rsidRDefault="008E189E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07/15/2016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8E189E" w:rsidRDefault="008E189E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8E189E" w:rsidRDefault="008E189E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8E189E" w:rsidRDefault="00AB52BD" w:rsidP="00811B77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Timing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8E189E" w:rsidRDefault="00AB52BD" w:rsidP="00811B77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07/15/2016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8E189E" w:rsidRDefault="00AB52BD" w:rsidP="00811B77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8E189E" w:rsidRDefault="00AB52BD" w:rsidP="00811B77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6C3B19" w:rsidRDefault="006C3B19" w:rsidP="006C3B19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8E189E" w:rsidRDefault="006C3B1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07/15/2016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Pr="008E189E" w:rsidRDefault="006C3B1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8E189E" w:rsidRDefault="006C3B1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8E189E" w:rsidRDefault="006C3B19" w:rsidP="00CD4105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State Machine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8E189E" w:rsidRDefault="006C3B1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07/15/2016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8E189E" w:rsidRDefault="006C3B1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8E189E" w:rsidRDefault="006C3B1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8E189E" w:rsidRDefault="006C3B19" w:rsidP="00CD4105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8E189E" w:rsidRDefault="006C3B1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07/15/2016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8E189E" w:rsidRDefault="006C3B1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8E189E" w:rsidRDefault="006C3B1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6C3B1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C3B19" w:rsidRDefault="006C3B19" w:rsidP="00CD4105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Composite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C3B19" w:rsidRDefault="006C3B1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07/15/2016</w:t>
                  </w:r>
                </w:p>
              </w:tc>
              <w:tc>
                <w:tcPr>
                  <w:tcW w:w="1606" w:type="dxa"/>
                  <w:vAlign w:val="top"/>
                </w:tcPr>
                <w:p w:rsidR="006C3B19" w:rsidRDefault="006C3B1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C3B19" w:rsidRDefault="006C3B1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6C3B1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C3B19" w:rsidRDefault="006C3B19" w:rsidP="00CD4105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C3B19" w:rsidRDefault="006C3B1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07/15/2016</w:t>
                  </w:r>
                </w:p>
              </w:tc>
              <w:tc>
                <w:tcPr>
                  <w:tcW w:w="1606" w:type="dxa"/>
                  <w:vAlign w:val="top"/>
                </w:tcPr>
                <w:p w:rsidR="006C3B19" w:rsidRDefault="006C3B1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C3B19" w:rsidRDefault="006C3B1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6C3B1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C3B19" w:rsidRDefault="006C3B19" w:rsidP="00CD4105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Use Case</w:t>
                  </w:r>
                  <w:r w:rsidR="00DC43FD">
                    <w:rPr>
                      <w:b/>
                    </w:rPr>
                    <w:t xml:space="preserve">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C3B19" w:rsidRDefault="00DC43FD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07/15/2016</w:t>
                  </w:r>
                </w:p>
              </w:tc>
              <w:tc>
                <w:tcPr>
                  <w:tcW w:w="1606" w:type="dxa"/>
                  <w:vAlign w:val="top"/>
                </w:tcPr>
                <w:p w:rsidR="006C3B19" w:rsidRDefault="00DC43FD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C3B19" w:rsidRDefault="00DC43FD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6C3B1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C3B19" w:rsidRDefault="00DC43FD" w:rsidP="00CD4105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C3B19" w:rsidRDefault="00DC43FD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07/15/2016</w:t>
                  </w:r>
                </w:p>
              </w:tc>
              <w:tc>
                <w:tcPr>
                  <w:tcW w:w="1606" w:type="dxa"/>
                  <w:vAlign w:val="top"/>
                </w:tcPr>
                <w:p w:rsidR="006C3B19" w:rsidRDefault="00DC43FD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C3B19" w:rsidRDefault="00DC43FD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6C3B1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6C3B19" w:rsidRDefault="00DC43FD" w:rsidP="00CD4105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6C3B19" w:rsidRDefault="001A2CD9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07/1</w:t>
                  </w:r>
                  <w:r w:rsidR="00DC43FD">
                    <w:rPr>
                      <w:b/>
                    </w:rPr>
                    <w:t>5/2016</w:t>
                  </w:r>
                </w:p>
              </w:tc>
              <w:tc>
                <w:tcPr>
                  <w:tcW w:w="1606" w:type="dxa"/>
                  <w:vAlign w:val="top"/>
                </w:tcPr>
                <w:p w:rsidR="006C3B19" w:rsidRDefault="00DC43FD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C3B19" w:rsidRDefault="00DC43FD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 w:rsidTr="00952E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55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65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2"/>
              <w:gridCol w:w="1247"/>
              <w:gridCol w:w="1603"/>
              <w:gridCol w:w="2553"/>
            </w:tblGrid>
            <w:tr w:rsidR="00811B77" w:rsidRPr="00C13EAB" w:rsidTr="00952E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8"/>
              </w:trPr>
              <w:tc>
                <w:tcPr>
                  <w:tcW w:w="2962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4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3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3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952E2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6"/>
              </w:trPr>
              <w:tc>
                <w:tcPr>
                  <w:tcW w:w="8365" w:type="dxa"/>
                  <w:gridSpan w:val="4"/>
                </w:tcPr>
                <w:p w:rsidR="009435EB" w:rsidRPr="00C13EAB" w:rsidRDefault="005D731F" w:rsidP="00CD4105">
                  <w:r>
                    <w:t>UML Diagrams</w:t>
                  </w:r>
                </w:p>
              </w:tc>
            </w:tr>
            <w:tr w:rsidR="001A2CD9" w:rsidRPr="00C13EAB" w:rsidTr="00952E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tcW w:w="2962" w:type="dxa"/>
                  <w:vAlign w:val="top"/>
                </w:tcPr>
                <w:p w:rsidR="001A2CD9" w:rsidRPr="00004AD4" w:rsidRDefault="001A2CD9" w:rsidP="001A2CD9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 w:rsidRPr="00004AD4">
                    <w:rPr>
                      <w:b/>
                    </w:rPr>
                    <w:t>Activity Diagram</w:t>
                  </w:r>
                </w:p>
              </w:tc>
              <w:tc>
                <w:tcPr>
                  <w:tcW w:w="1247" w:type="dxa"/>
                  <w:vAlign w:val="top"/>
                </w:tcPr>
                <w:p w:rsidR="001A2CD9" w:rsidRPr="00004AD4" w:rsidRDefault="001A2CD9" w:rsidP="001A2CD9">
                  <w:pPr>
                    <w:spacing w:before="40" w:after="40"/>
                    <w:rPr>
                      <w:b/>
                    </w:rPr>
                  </w:pPr>
                  <w:r w:rsidRPr="00004AD4">
                    <w:rPr>
                      <w:b/>
                    </w:rPr>
                    <w:t>07/</w:t>
                  </w:r>
                  <w:r>
                    <w:rPr>
                      <w:b/>
                    </w:rPr>
                    <w:t>21</w:t>
                  </w:r>
                  <w:r w:rsidRPr="00004AD4">
                    <w:rPr>
                      <w:b/>
                    </w:rPr>
                    <w:t>/2016</w:t>
                  </w:r>
                </w:p>
              </w:tc>
              <w:tc>
                <w:tcPr>
                  <w:tcW w:w="1603" w:type="dxa"/>
                  <w:vAlign w:val="top"/>
                </w:tcPr>
                <w:p w:rsidR="007B7D7F" w:rsidRPr="00004AD4" w:rsidRDefault="007B7D7F" w:rsidP="001A2CD9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3" w:type="dxa"/>
                  <w:vAlign w:val="top"/>
                </w:tcPr>
                <w:p w:rsidR="001A2CD9" w:rsidRPr="00004AD4" w:rsidRDefault="007B7D7F" w:rsidP="001A2CD9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Ahead of Schedule</w:t>
                  </w:r>
                </w:p>
              </w:tc>
            </w:tr>
            <w:tr w:rsidR="007B7D7F" w:rsidRPr="00C13EAB" w:rsidTr="00952E2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63"/>
              </w:trPr>
              <w:tc>
                <w:tcPr>
                  <w:tcW w:w="2962" w:type="dxa"/>
                  <w:vAlign w:val="top"/>
                </w:tcPr>
                <w:p w:rsidR="007B7D7F" w:rsidRPr="008E189E" w:rsidRDefault="007B7D7F" w:rsidP="007B7D7F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Class Diagram</w:t>
                  </w:r>
                </w:p>
              </w:tc>
              <w:tc>
                <w:tcPr>
                  <w:tcW w:w="1247" w:type="dxa"/>
                  <w:vAlign w:val="top"/>
                </w:tcPr>
                <w:p w:rsidR="007B7D7F" w:rsidRPr="008E189E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07/21/2016</w:t>
                  </w:r>
                </w:p>
              </w:tc>
              <w:tc>
                <w:tcPr>
                  <w:tcW w:w="1603" w:type="dxa"/>
                  <w:vAlign w:val="top"/>
                </w:tcPr>
                <w:p w:rsidR="007B7D7F" w:rsidRPr="008E189E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3" w:type="dxa"/>
                  <w:vAlign w:val="top"/>
                </w:tcPr>
                <w:p w:rsidR="007B7D7F" w:rsidRDefault="007B7D7F" w:rsidP="007B7D7F">
                  <w:r w:rsidRPr="0054081A">
                    <w:rPr>
                      <w:b/>
                    </w:rPr>
                    <w:t>Ahead of Schedule</w:t>
                  </w:r>
                </w:p>
              </w:tc>
            </w:tr>
            <w:tr w:rsidR="007B7D7F" w:rsidRPr="00C13EAB" w:rsidTr="00952E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tcW w:w="2962" w:type="dxa"/>
                  <w:vAlign w:val="top"/>
                </w:tcPr>
                <w:p w:rsidR="007B7D7F" w:rsidRPr="008E189E" w:rsidRDefault="007B7D7F" w:rsidP="007B7D7F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Timing Diagram</w:t>
                  </w:r>
                </w:p>
              </w:tc>
              <w:tc>
                <w:tcPr>
                  <w:tcW w:w="1247" w:type="dxa"/>
                  <w:vAlign w:val="top"/>
                </w:tcPr>
                <w:p w:rsidR="007B7D7F" w:rsidRPr="008E189E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07/21/2016</w:t>
                  </w:r>
                </w:p>
              </w:tc>
              <w:tc>
                <w:tcPr>
                  <w:tcW w:w="1603" w:type="dxa"/>
                  <w:vAlign w:val="top"/>
                </w:tcPr>
                <w:p w:rsidR="007B7D7F" w:rsidRPr="008E189E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3" w:type="dxa"/>
                  <w:vAlign w:val="top"/>
                </w:tcPr>
                <w:p w:rsidR="007B7D7F" w:rsidRDefault="007B7D7F" w:rsidP="007B7D7F">
                  <w:r w:rsidRPr="0054081A">
                    <w:rPr>
                      <w:b/>
                    </w:rPr>
                    <w:t>Ahead of Schedule</w:t>
                  </w:r>
                </w:p>
              </w:tc>
            </w:tr>
            <w:tr w:rsidR="007B7D7F" w:rsidRPr="00C13EAB" w:rsidTr="00952E2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63"/>
              </w:trPr>
              <w:tc>
                <w:tcPr>
                  <w:tcW w:w="2962" w:type="dxa"/>
                  <w:vAlign w:val="top"/>
                </w:tcPr>
                <w:p w:rsidR="007B7D7F" w:rsidRPr="006C3B19" w:rsidRDefault="007B7D7F" w:rsidP="007B7D7F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Sequence Diagram</w:t>
                  </w:r>
                </w:p>
              </w:tc>
              <w:tc>
                <w:tcPr>
                  <w:tcW w:w="1247" w:type="dxa"/>
                  <w:vAlign w:val="top"/>
                </w:tcPr>
                <w:p w:rsidR="007B7D7F" w:rsidRPr="008E189E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07/21/2016</w:t>
                  </w:r>
                </w:p>
              </w:tc>
              <w:tc>
                <w:tcPr>
                  <w:tcW w:w="1603" w:type="dxa"/>
                  <w:tcBorders>
                    <w:top w:val="nil"/>
                  </w:tcBorders>
                  <w:vAlign w:val="top"/>
                </w:tcPr>
                <w:p w:rsidR="007B7D7F" w:rsidRPr="008E189E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3" w:type="dxa"/>
                  <w:tcBorders>
                    <w:top w:val="nil"/>
                  </w:tcBorders>
                  <w:vAlign w:val="top"/>
                </w:tcPr>
                <w:p w:rsidR="007B7D7F" w:rsidRDefault="007B7D7F" w:rsidP="007B7D7F">
                  <w:r w:rsidRPr="0054081A">
                    <w:rPr>
                      <w:b/>
                    </w:rPr>
                    <w:t>Ahead of Schedule</w:t>
                  </w:r>
                </w:p>
              </w:tc>
            </w:tr>
            <w:tr w:rsidR="007B7D7F" w:rsidRPr="00C13EAB" w:rsidTr="00952E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tcW w:w="2962" w:type="dxa"/>
                  <w:vAlign w:val="top"/>
                </w:tcPr>
                <w:p w:rsidR="007B7D7F" w:rsidRPr="008E189E" w:rsidRDefault="007B7D7F" w:rsidP="007B7D7F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State Machine Diagram</w:t>
                  </w:r>
                </w:p>
              </w:tc>
              <w:tc>
                <w:tcPr>
                  <w:tcW w:w="1247" w:type="dxa"/>
                  <w:vAlign w:val="top"/>
                </w:tcPr>
                <w:p w:rsidR="007B7D7F" w:rsidRPr="008E189E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07/21/2016</w:t>
                  </w:r>
                </w:p>
              </w:tc>
              <w:tc>
                <w:tcPr>
                  <w:tcW w:w="1603" w:type="dxa"/>
                  <w:vAlign w:val="top"/>
                </w:tcPr>
                <w:p w:rsidR="007B7D7F" w:rsidRPr="008E189E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3" w:type="dxa"/>
                  <w:vAlign w:val="top"/>
                </w:tcPr>
                <w:p w:rsidR="007B7D7F" w:rsidRDefault="007B7D7F" w:rsidP="007B7D7F">
                  <w:r w:rsidRPr="0054081A">
                    <w:rPr>
                      <w:b/>
                    </w:rPr>
                    <w:t>Ahead of Schedule</w:t>
                  </w:r>
                </w:p>
              </w:tc>
            </w:tr>
            <w:tr w:rsidR="007B7D7F" w:rsidRPr="00C13EAB" w:rsidTr="00952E2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63"/>
              </w:trPr>
              <w:tc>
                <w:tcPr>
                  <w:tcW w:w="2962" w:type="dxa"/>
                  <w:vAlign w:val="top"/>
                </w:tcPr>
                <w:p w:rsidR="007B7D7F" w:rsidRPr="008E189E" w:rsidRDefault="007B7D7F" w:rsidP="007B7D7F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Object Diagram</w:t>
                  </w:r>
                </w:p>
              </w:tc>
              <w:tc>
                <w:tcPr>
                  <w:tcW w:w="1247" w:type="dxa"/>
                  <w:vAlign w:val="top"/>
                </w:tcPr>
                <w:p w:rsidR="007B7D7F" w:rsidRPr="008E189E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07/21/2016</w:t>
                  </w:r>
                </w:p>
              </w:tc>
              <w:tc>
                <w:tcPr>
                  <w:tcW w:w="1603" w:type="dxa"/>
                  <w:vAlign w:val="top"/>
                </w:tcPr>
                <w:p w:rsidR="007B7D7F" w:rsidRPr="008E189E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3" w:type="dxa"/>
                  <w:vAlign w:val="top"/>
                </w:tcPr>
                <w:p w:rsidR="007B7D7F" w:rsidRDefault="007B7D7F" w:rsidP="007B7D7F">
                  <w:r w:rsidRPr="0054081A">
                    <w:rPr>
                      <w:b/>
                    </w:rPr>
                    <w:t>Ahead of Schedule</w:t>
                  </w:r>
                </w:p>
              </w:tc>
            </w:tr>
            <w:tr w:rsidR="007B7D7F" w:rsidRPr="00C13EAB" w:rsidTr="00952E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tcW w:w="2962" w:type="dxa"/>
                  <w:vAlign w:val="top"/>
                </w:tcPr>
                <w:p w:rsidR="007B7D7F" w:rsidRDefault="007B7D7F" w:rsidP="007B7D7F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Composite Diagram</w:t>
                  </w:r>
                </w:p>
              </w:tc>
              <w:tc>
                <w:tcPr>
                  <w:tcW w:w="1247" w:type="dxa"/>
                  <w:vAlign w:val="top"/>
                </w:tcPr>
                <w:p w:rsidR="007B7D7F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07/21/2016</w:t>
                  </w:r>
                </w:p>
              </w:tc>
              <w:tc>
                <w:tcPr>
                  <w:tcW w:w="1603" w:type="dxa"/>
                  <w:vAlign w:val="top"/>
                </w:tcPr>
                <w:p w:rsidR="007B7D7F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3" w:type="dxa"/>
                  <w:vAlign w:val="top"/>
                </w:tcPr>
                <w:p w:rsidR="007B7D7F" w:rsidRDefault="007B7D7F" w:rsidP="007B7D7F">
                  <w:r w:rsidRPr="0054081A">
                    <w:rPr>
                      <w:b/>
                    </w:rPr>
                    <w:t>Ahead of Schedule</w:t>
                  </w:r>
                </w:p>
              </w:tc>
            </w:tr>
            <w:tr w:rsidR="007B7D7F" w:rsidRPr="00C13EAB" w:rsidTr="00952E2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63"/>
              </w:trPr>
              <w:tc>
                <w:tcPr>
                  <w:tcW w:w="2962" w:type="dxa"/>
                  <w:vAlign w:val="top"/>
                </w:tcPr>
                <w:p w:rsidR="007B7D7F" w:rsidRDefault="007B7D7F" w:rsidP="007B7D7F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Component Diagram</w:t>
                  </w:r>
                </w:p>
              </w:tc>
              <w:tc>
                <w:tcPr>
                  <w:tcW w:w="1247" w:type="dxa"/>
                  <w:vAlign w:val="top"/>
                </w:tcPr>
                <w:p w:rsidR="007B7D7F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07/21/2016</w:t>
                  </w:r>
                </w:p>
              </w:tc>
              <w:tc>
                <w:tcPr>
                  <w:tcW w:w="1603" w:type="dxa"/>
                  <w:vAlign w:val="top"/>
                </w:tcPr>
                <w:p w:rsidR="007B7D7F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3" w:type="dxa"/>
                  <w:vAlign w:val="top"/>
                </w:tcPr>
                <w:p w:rsidR="007B7D7F" w:rsidRDefault="007B7D7F" w:rsidP="007B7D7F">
                  <w:r w:rsidRPr="0054081A">
                    <w:rPr>
                      <w:b/>
                    </w:rPr>
                    <w:t>Ahead of Schedule</w:t>
                  </w:r>
                </w:p>
              </w:tc>
            </w:tr>
            <w:tr w:rsidR="007B7D7F" w:rsidRPr="00C13EAB" w:rsidTr="00952E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tcW w:w="2962" w:type="dxa"/>
                  <w:vAlign w:val="top"/>
                </w:tcPr>
                <w:p w:rsidR="007B7D7F" w:rsidRDefault="007B7D7F" w:rsidP="007B7D7F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Use Case Diagram</w:t>
                  </w:r>
                </w:p>
              </w:tc>
              <w:tc>
                <w:tcPr>
                  <w:tcW w:w="1247" w:type="dxa"/>
                  <w:vAlign w:val="top"/>
                </w:tcPr>
                <w:p w:rsidR="007B7D7F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07/21/2016</w:t>
                  </w:r>
                </w:p>
              </w:tc>
              <w:tc>
                <w:tcPr>
                  <w:tcW w:w="1603" w:type="dxa"/>
                  <w:vAlign w:val="top"/>
                </w:tcPr>
                <w:p w:rsidR="007B7D7F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3" w:type="dxa"/>
                  <w:vAlign w:val="top"/>
                </w:tcPr>
                <w:p w:rsidR="007B7D7F" w:rsidRDefault="007B7D7F" w:rsidP="007B7D7F">
                  <w:r w:rsidRPr="0054081A">
                    <w:rPr>
                      <w:b/>
                    </w:rPr>
                    <w:t>Ahead of Schedule</w:t>
                  </w:r>
                </w:p>
              </w:tc>
            </w:tr>
            <w:tr w:rsidR="007B7D7F" w:rsidRPr="00C13EAB" w:rsidTr="00952E2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63"/>
              </w:trPr>
              <w:tc>
                <w:tcPr>
                  <w:tcW w:w="2962" w:type="dxa"/>
                  <w:vAlign w:val="top"/>
                </w:tcPr>
                <w:p w:rsidR="007B7D7F" w:rsidRDefault="007B7D7F" w:rsidP="007B7D7F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Package Diagram</w:t>
                  </w:r>
                </w:p>
              </w:tc>
              <w:tc>
                <w:tcPr>
                  <w:tcW w:w="1247" w:type="dxa"/>
                  <w:vAlign w:val="top"/>
                </w:tcPr>
                <w:p w:rsidR="007B7D7F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07/21/2016</w:t>
                  </w:r>
                </w:p>
              </w:tc>
              <w:tc>
                <w:tcPr>
                  <w:tcW w:w="1603" w:type="dxa"/>
                  <w:vAlign w:val="top"/>
                </w:tcPr>
                <w:p w:rsidR="007B7D7F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3" w:type="dxa"/>
                  <w:vAlign w:val="top"/>
                </w:tcPr>
                <w:p w:rsidR="007B7D7F" w:rsidRDefault="007B7D7F" w:rsidP="007B7D7F">
                  <w:r w:rsidRPr="0054081A">
                    <w:rPr>
                      <w:b/>
                    </w:rPr>
                    <w:t>Ahead of Schedule</w:t>
                  </w:r>
                </w:p>
              </w:tc>
            </w:tr>
            <w:tr w:rsidR="007B7D7F" w:rsidRPr="00C13EAB" w:rsidTr="00952E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tcW w:w="2962" w:type="dxa"/>
                  <w:vAlign w:val="top"/>
                </w:tcPr>
                <w:p w:rsidR="007B7D7F" w:rsidRDefault="007B7D7F" w:rsidP="007B7D7F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Event Table</w:t>
                  </w:r>
                </w:p>
              </w:tc>
              <w:tc>
                <w:tcPr>
                  <w:tcW w:w="1247" w:type="dxa"/>
                  <w:vAlign w:val="top"/>
                </w:tcPr>
                <w:p w:rsidR="007B7D7F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07/21/2016</w:t>
                  </w:r>
                </w:p>
              </w:tc>
              <w:tc>
                <w:tcPr>
                  <w:tcW w:w="1603" w:type="dxa"/>
                  <w:vAlign w:val="top"/>
                </w:tcPr>
                <w:p w:rsidR="007B7D7F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3" w:type="dxa"/>
                  <w:vAlign w:val="top"/>
                </w:tcPr>
                <w:p w:rsidR="007B7D7F" w:rsidRDefault="007B7D7F" w:rsidP="007B7D7F">
                  <w:r w:rsidRPr="0054081A">
                    <w:rPr>
                      <w:b/>
                    </w:rPr>
                    <w:t>Ahead of Schedule</w:t>
                  </w:r>
                </w:p>
              </w:tc>
            </w:tr>
          </w:tbl>
          <w:p w:rsidR="00952E27" w:rsidRPr="00C13EAB" w:rsidRDefault="00952E27" w:rsidP="00952E27">
            <w:r>
              <w:t xml:space="preserve">Review of Related </w:t>
            </w:r>
            <w:r w:rsidR="00A6088C">
              <w:t>Software</w:t>
            </w:r>
          </w:p>
          <w:tbl>
            <w:tblPr>
              <w:tblStyle w:val="ProjectStatusReport"/>
              <w:tblW w:w="8365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2"/>
              <w:gridCol w:w="1247"/>
              <w:gridCol w:w="1603"/>
              <w:gridCol w:w="2553"/>
            </w:tblGrid>
            <w:tr w:rsidR="007B7D7F" w:rsidRPr="00004AD4" w:rsidTr="00952E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tcW w:w="2962" w:type="dxa"/>
                  <w:vAlign w:val="top"/>
                </w:tcPr>
                <w:p w:rsidR="007B7D7F" w:rsidRPr="00004AD4" w:rsidRDefault="007B7D7F" w:rsidP="007B7D7F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Order Taking Apps</w:t>
                  </w:r>
                </w:p>
              </w:tc>
              <w:tc>
                <w:tcPr>
                  <w:tcW w:w="1247" w:type="dxa"/>
                  <w:vAlign w:val="top"/>
                </w:tcPr>
                <w:p w:rsidR="007B7D7F" w:rsidRPr="00004AD4" w:rsidRDefault="007B7D7F" w:rsidP="007B7D7F">
                  <w:pPr>
                    <w:spacing w:before="40" w:after="40"/>
                    <w:rPr>
                      <w:b/>
                    </w:rPr>
                  </w:pPr>
                  <w:r w:rsidRPr="00004AD4">
                    <w:rPr>
                      <w:b/>
                    </w:rPr>
                    <w:t>07/</w:t>
                  </w:r>
                  <w:r>
                    <w:rPr>
                      <w:b/>
                    </w:rPr>
                    <w:t>25</w:t>
                  </w:r>
                  <w:r w:rsidRPr="00004AD4">
                    <w:rPr>
                      <w:b/>
                    </w:rPr>
                    <w:t>/2016</w:t>
                  </w:r>
                </w:p>
              </w:tc>
              <w:tc>
                <w:tcPr>
                  <w:tcW w:w="1603" w:type="dxa"/>
                  <w:vAlign w:val="top"/>
                </w:tcPr>
                <w:p w:rsidR="007B7D7F" w:rsidRPr="00004AD4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Pr="00004AD4">
                    <w:rPr>
                      <w:b/>
                    </w:rPr>
                    <w:t>0%</w:t>
                  </w:r>
                </w:p>
              </w:tc>
              <w:tc>
                <w:tcPr>
                  <w:tcW w:w="2553" w:type="dxa"/>
                  <w:vAlign w:val="top"/>
                </w:tcPr>
                <w:p w:rsidR="007B7D7F" w:rsidRDefault="007B7D7F" w:rsidP="007B7D7F">
                  <w:r w:rsidRPr="00917974">
                    <w:rPr>
                      <w:b/>
                    </w:rPr>
                    <w:t>Ahead of Schedule</w:t>
                  </w:r>
                </w:p>
              </w:tc>
            </w:tr>
            <w:tr w:rsidR="007B7D7F" w:rsidRPr="008E189E" w:rsidTr="00952E2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63"/>
              </w:trPr>
              <w:tc>
                <w:tcPr>
                  <w:tcW w:w="2962" w:type="dxa"/>
                  <w:vAlign w:val="top"/>
                </w:tcPr>
                <w:p w:rsidR="007B7D7F" w:rsidRPr="008E189E" w:rsidRDefault="007B7D7F" w:rsidP="007B7D7F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Delivery Mechanisms</w:t>
                  </w:r>
                </w:p>
              </w:tc>
              <w:tc>
                <w:tcPr>
                  <w:tcW w:w="1247" w:type="dxa"/>
                  <w:vAlign w:val="top"/>
                </w:tcPr>
                <w:p w:rsidR="007B7D7F" w:rsidRPr="008E189E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07/25/2016</w:t>
                  </w:r>
                </w:p>
              </w:tc>
              <w:tc>
                <w:tcPr>
                  <w:tcW w:w="1603" w:type="dxa"/>
                  <w:vAlign w:val="top"/>
                </w:tcPr>
                <w:p w:rsidR="007B7D7F" w:rsidRPr="008E189E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30%</w:t>
                  </w:r>
                </w:p>
              </w:tc>
              <w:tc>
                <w:tcPr>
                  <w:tcW w:w="2553" w:type="dxa"/>
                  <w:vAlign w:val="top"/>
                </w:tcPr>
                <w:p w:rsidR="007B7D7F" w:rsidRDefault="007B7D7F" w:rsidP="007B7D7F">
                  <w:r w:rsidRPr="00917974">
                    <w:rPr>
                      <w:b/>
                    </w:rPr>
                    <w:t>Ahead of Schedule</w:t>
                  </w:r>
                </w:p>
              </w:tc>
            </w:tr>
            <w:tr w:rsidR="007B7D7F" w:rsidRPr="008E189E" w:rsidTr="00952E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3"/>
              </w:trPr>
              <w:tc>
                <w:tcPr>
                  <w:tcW w:w="2962" w:type="dxa"/>
                  <w:vAlign w:val="top"/>
                </w:tcPr>
                <w:p w:rsidR="007B7D7F" w:rsidRDefault="007B7D7F" w:rsidP="007B7D7F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Billing Apps</w:t>
                  </w:r>
                </w:p>
              </w:tc>
              <w:tc>
                <w:tcPr>
                  <w:tcW w:w="1247" w:type="dxa"/>
                  <w:vAlign w:val="top"/>
                </w:tcPr>
                <w:p w:rsidR="007B7D7F" w:rsidRPr="008E189E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07/25/2016</w:t>
                  </w:r>
                </w:p>
              </w:tc>
              <w:tc>
                <w:tcPr>
                  <w:tcW w:w="1603" w:type="dxa"/>
                  <w:vAlign w:val="top"/>
                </w:tcPr>
                <w:p w:rsidR="007B7D7F" w:rsidRPr="008E189E" w:rsidRDefault="007B7D7F" w:rsidP="007B7D7F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3" w:type="dxa"/>
                  <w:vAlign w:val="top"/>
                </w:tcPr>
                <w:p w:rsidR="007B7D7F" w:rsidRDefault="007B7D7F" w:rsidP="007B7D7F">
                  <w:r w:rsidRPr="00917974">
                    <w:rPr>
                      <w:b/>
                    </w:rPr>
                    <w:t>Ahead of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3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3"/>
                </w:p>
              </w:tc>
              <w:bookmarkStart w:id="34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4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5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5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6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6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7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7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9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9"/>
                </w:p>
                <w:bookmarkStart w:id="40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0"/>
                </w:p>
                <w:bookmarkStart w:id="41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1"/>
                </w:p>
                <w:bookmarkStart w:id="42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2"/>
                </w:p>
                <w:bookmarkStart w:id="43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3"/>
                </w:p>
                <w:bookmarkStart w:id="44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4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5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6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6"/>
                </w:p>
                <w:bookmarkStart w:id="47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7"/>
                </w:p>
                <w:bookmarkStart w:id="48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8"/>
                </w:p>
                <w:bookmarkStart w:id="49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9"/>
                </w:p>
                <w:bookmarkStart w:id="50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0"/>
                </w:p>
                <w:bookmarkStart w:id="51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1"/>
                </w:p>
                <w:bookmarkStart w:id="52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2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1852F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7B7D7F" w:rsidRDefault="00054E75" w:rsidP="007B7D7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3" w:name="_Toc527953323"/>
      <w:bookmarkStart w:id="54" w:name="_Toc67755745"/>
      <w:bookmarkStart w:id="55" w:name="_Toc77392561"/>
      <w:r w:rsidRPr="007B7D7F">
        <w:rPr>
          <w:sz w:val="26"/>
          <w:szCs w:val="26"/>
        </w:rPr>
        <w:t xml:space="preserve">PROJECT </w:t>
      </w:r>
      <w:r w:rsidR="000472CA" w:rsidRPr="007B7D7F">
        <w:rPr>
          <w:sz w:val="26"/>
          <w:szCs w:val="26"/>
        </w:rPr>
        <w:t>STATUS REPORT</w:t>
      </w:r>
      <w:r w:rsidR="00E80D5E" w:rsidRPr="007B7D7F">
        <w:rPr>
          <w:sz w:val="26"/>
          <w:szCs w:val="26"/>
        </w:rPr>
        <w:t xml:space="preserve"> </w:t>
      </w:r>
      <w:r w:rsidR="002D5392" w:rsidRPr="007B7D7F">
        <w:rPr>
          <w:sz w:val="26"/>
          <w:szCs w:val="26"/>
        </w:rPr>
        <w:t>A</w:t>
      </w:r>
      <w:bookmarkStart w:id="56" w:name="_Toc527953324"/>
      <w:bookmarkEnd w:id="53"/>
      <w:r w:rsidR="00E37DB8" w:rsidRPr="007B7D7F">
        <w:rPr>
          <w:sz w:val="26"/>
          <w:szCs w:val="26"/>
        </w:rPr>
        <w:t>PPROVALS</w:t>
      </w:r>
      <w:bookmarkEnd w:id="54"/>
      <w:bookmarkEnd w:id="5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7B7D7F">
        <w:rPr>
          <w:u w:val="single"/>
        </w:rPr>
        <w:t>Brugada, Jesus Jr. P.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7B7D7F" w:rsidRDefault="007B7D7F" w:rsidP="00160B81">
      <w:pPr>
        <w:spacing w:before="240"/>
        <w:rPr>
          <w:b/>
        </w:rPr>
      </w:pPr>
    </w:p>
    <w:p w:rsidR="00160B81" w:rsidRDefault="00160B81" w:rsidP="00160B81">
      <w:pPr>
        <w:spacing w:before="240"/>
      </w:pPr>
      <w:r w:rsidRPr="008E1BD5">
        <w:rPr>
          <w:b/>
        </w:rPr>
        <w:lastRenderedPageBreak/>
        <w:t>Approved by</w:t>
      </w:r>
      <w:r>
        <w:tab/>
      </w:r>
      <w:r w:rsidR="007B7D7F">
        <w:rPr>
          <w:u w:val="single"/>
        </w:rPr>
        <w:t>Ms. Wednesday Gardon</w:t>
      </w:r>
    </w:p>
    <w:p w:rsidR="008E1BD5" w:rsidRPr="007B7D7F" w:rsidRDefault="00963A8A" w:rsidP="007B7D7F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60B81" w:rsidRDefault="00160B81" w:rsidP="00160B81"/>
    <w:p w:rsidR="003A1956" w:rsidRDefault="001852F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7" w:name="_Toc67755746"/>
      <w:bookmarkStart w:id="58" w:name="_Toc77392562"/>
      <w:r w:rsidRPr="00A951FF">
        <w:rPr>
          <w:sz w:val="26"/>
          <w:szCs w:val="26"/>
        </w:rPr>
        <w:lastRenderedPageBreak/>
        <w:t>APPENDICES</w:t>
      </w:r>
      <w:bookmarkEnd w:id="56"/>
      <w:bookmarkEnd w:id="57"/>
      <w:bookmarkEnd w:id="58"/>
    </w:p>
    <w:p w:rsidR="00C27667" w:rsidRDefault="00D7046C" w:rsidP="003A1956">
      <w:pPr>
        <w:pStyle w:val="Heading2"/>
        <w:spacing w:before="480" w:after="240"/>
      </w:pPr>
      <w:bookmarkStart w:id="59" w:name="_Toc67755747"/>
      <w:bookmarkStart w:id="60" w:name="_Toc77392563"/>
      <w:r>
        <w:t>Document Guidelines</w:t>
      </w:r>
      <w:bookmarkEnd w:id="59"/>
      <w:bookmarkEnd w:id="60"/>
    </w:p>
    <w:p w:rsidR="00160B81" w:rsidRPr="003A1956" w:rsidRDefault="00160B81" w:rsidP="00160B81">
      <w:pPr>
        <w:ind w:left="590"/>
        <w:rPr>
          <w:rFonts w:cs="Arial"/>
        </w:rPr>
      </w:pPr>
      <w:bookmarkStart w:id="61" w:name="Omitted"/>
      <w:bookmarkStart w:id="62" w:name="_Project_Charter_Document_Sections_O"/>
      <w:bookmarkStart w:id="63" w:name="_Project_Quality_Plan_Sections_Omitt"/>
      <w:bookmarkStart w:id="64" w:name="_Toc527953329"/>
      <w:bookmarkStart w:id="65" w:name="_Toc67755752"/>
      <w:bookmarkEnd w:id="61"/>
      <w:bookmarkEnd w:id="62"/>
      <w:bookmarkEnd w:id="63"/>
    </w:p>
    <w:p w:rsidR="002D5392" w:rsidRDefault="00C27667" w:rsidP="003A1956">
      <w:pPr>
        <w:pStyle w:val="Heading2"/>
        <w:spacing w:before="480" w:after="240"/>
      </w:pPr>
      <w:bookmarkStart w:id="6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4"/>
      <w:bookmarkEnd w:id="65"/>
      <w:bookmarkEnd w:id="6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1852FE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4DE" w:rsidRDefault="00F934DE">
      <w:r>
        <w:separator/>
      </w:r>
    </w:p>
  </w:endnote>
  <w:endnote w:type="continuationSeparator" w:id="0">
    <w:p w:rsidR="00F934DE" w:rsidRDefault="00F9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E27" w:rsidRPr="006E5963" w:rsidRDefault="00952E2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990A5B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7/19/2016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E27" w:rsidRPr="006E5963" w:rsidRDefault="00952E2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952E27" w:rsidRPr="006E5963" w:rsidRDefault="00952E2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952E27" w:rsidRPr="006E5963" w:rsidRDefault="00952E2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4DE" w:rsidRDefault="00F934DE">
      <w:r>
        <w:separator/>
      </w:r>
    </w:p>
  </w:footnote>
  <w:footnote w:type="continuationSeparator" w:id="0">
    <w:p w:rsidR="00F934DE" w:rsidRDefault="00F93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E27" w:rsidRPr="006E5963" w:rsidRDefault="00952E2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952E27" w:rsidRPr="00D0286D" w:rsidRDefault="00952E2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B54248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04AD4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852FE"/>
    <w:rsid w:val="0019640E"/>
    <w:rsid w:val="001A0845"/>
    <w:rsid w:val="001A2CD9"/>
    <w:rsid w:val="001A6287"/>
    <w:rsid w:val="001C129C"/>
    <w:rsid w:val="001C4D72"/>
    <w:rsid w:val="001D1D6C"/>
    <w:rsid w:val="001D5979"/>
    <w:rsid w:val="001F7C2E"/>
    <w:rsid w:val="0020544A"/>
    <w:rsid w:val="00210D35"/>
    <w:rsid w:val="0021293F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51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3F4F7E"/>
    <w:rsid w:val="00417E2E"/>
    <w:rsid w:val="00424139"/>
    <w:rsid w:val="004322F7"/>
    <w:rsid w:val="004369C9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0D09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D731F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3B19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7D7F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89E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2E27"/>
    <w:rsid w:val="00955114"/>
    <w:rsid w:val="00957DC8"/>
    <w:rsid w:val="00960EE0"/>
    <w:rsid w:val="009612EB"/>
    <w:rsid w:val="00963A8A"/>
    <w:rsid w:val="009767AE"/>
    <w:rsid w:val="00990A5B"/>
    <w:rsid w:val="009A2B15"/>
    <w:rsid w:val="009A6D05"/>
    <w:rsid w:val="009B1BC7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024"/>
    <w:rsid w:val="00A40EAC"/>
    <w:rsid w:val="00A440A0"/>
    <w:rsid w:val="00A46894"/>
    <w:rsid w:val="00A5497F"/>
    <w:rsid w:val="00A5561A"/>
    <w:rsid w:val="00A6088C"/>
    <w:rsid w:val="00A63D1E"/>
    <w:rsid w:val="00A73169"/>
    <w:rsid w:val="00A82D70"/>
    <w:rsid w:val="00A951FF"/>
    <w:rsid w:val="00A96325"/>
    <w:rsid w:val="00A97DE1"/>
    <w:rsid w:val="00AB1D59"/>
    <w:rsid w:val="00AB52BD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4B57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12A2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C43FD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4DE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583A3"/>
  <w15:docId w15:val="{08AC5E71-81D6-49F3-9435-783774D7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00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45</TotalTime>
  <Pages>8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Victor Serrano</cp:lastModifiedBy>
  <cp:revision>21</cp:revision>
  <cp:lastPrinted>2004-07-12T06:29:00Z</cp:lastPrinted>
  <dcterms:created xsi:type="dcterms:W3CDTF">2013-05-08T02:00:00Z</dcterms:created>
  <dcterms:modified xsi:type="dcterms:W3CDTF">2016-07-19T05:10:00Z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